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4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 table"/>
      </w:tblPr>
      <w:tblGrid>
        <w:gridCol w:w="3941"/>
        <w:gridCol w:w="216"/>
      </w:tblGrid>
      <w:tr w:rsidR="00F03A44" w:rsidRPr="00AD0960" w14:paraId="41FFF11F" w14:textId="77777777" w:rsidTr="00F03A44">
        <w:tc>
          <w:tcPr>
            <w:tcW w:w="0" w:type="auto"/>
            <w:tcMar>
              <w:top w:w="0" w:type="dxa"/>
              <w:left w:w="720" w:type="dxa"/>
              <w:right w:w="29" w:type="dxa"/>
            </w:tcMar>
          </w:tcPr>
          <w:p w14:paraId="6DD35D21" w14:textId="225CEC2F" w:rsidR="00803DF0" w:rsidRPr="00AD0960" w:rsidRDefault="00D33DB0" w:rsidP="00803DF0">
            <w:pPr>
              <w:pStyle w:val="ContactInfo"/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alias w:val="Enter address:"/>
                <w:tag w:val="Enter address:"/>
                <w:id w:val="966779368"/>
                <w:placeholder>
                  <w:docPart w:val="08239175702140D0B04359B66A27C6B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D0960">
                  <w:rPr>
                    <w:rFonts w:ascii="Arial" w:hAnsi="Arial" w:cs="Arial"/>
                    <w:color w:val="000000" w:themeColor="text1"/>
                  </w:rPr>
                  <w:t>Meerut, Uttar Pradesh, India</w:t>
                </w:r>
              </w:sdtContent>
            </w:sdt>
          </w:p>
        </w:tc>
        <w:tc>
          <w:tcPr>
            <w:tcW w:w="0" w:type="auto"/>
            <w:tcMar>
              <w:top w:w="0" w:type="dxa"/>
              <w:left w:w="0" w:type="dxa"/>
              <w:right w:w="0" w:type="dxa"/>
            </w:tcMar>
          </w:tcPr>
          <w:p w14:paraId="60A8ACF4" w14:textId="77777777" w:rsidR="00803DF0" w:rsidRPr="00AD0960" w:rsidRDefault="00803DF0" w:rsidP="00803DF0">
            <w:pPr>
              <w:pStyle w:val="Icons"/>
              <w:rPr>
                <w:rFonts w:ascii="Arial" w:hAnsi="Arial" w:cs="Arial"/>
                <w:color w:val="000000" w:themeColor="text1"/>
              </w:rPr>
            </w:pPr>
            <w:r w:rsidRPr="00AD0960">
              <w:rPr>
                <w:rFonts w:ascii="Arial" w:hAnsi="Arial" w:cs="Arial"/>
                <w:noProof/>
                <w:color w:val="000000" w:themeColor="tex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1C2200E" wp14:editId="2F546F69">
                      <wp:extent cx="118872" cy="118872"/>
                      <wp:effectExtent l="0" t="0" r="0" b="0"/>
                      <wp:docPr id="8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7853800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9a5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F03A44" w:rsidRPr="00AD0960" w14:paraId="1BF250CC" w14:textId="77777777" w:rsidTr="00F03A44">
        <w:sdt>
          <w:sdtPr>
            <w:rPr>
              <w:rFonts w:ascii="Arial" w:hAnsi="Arial" w:cs="Arial"/>
              <w:color w:val="000000" w:themeColor="text1"/>
            </w:rPr>
            <w:alias w:val="Enter phone:"/>
            <w:tag w:val="Enter phone:"/>
            <w:id w:val="-1849400302"/>
            <w:placeholder>
              <w:docPart w:val="7850763424A74DD99FA2DA2643E3F0B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tc>
              <w:tcPr>
                <w:tcW w:w="0" w:type="auto"/>
                <w:tcMar>
                  <w:left w:w="720" w:type="dxa"/>
                  <w:right w:w="29" w:type="dxa"/>
                </w:tcMar>
              </w:tcPr>
              <w:p w14:paraId="12D1FBFF" w14:textId="77777777" w:rsidR="00803DF0" w:rsidRPr="00AD0960" w:rsidRDefault="00803DF0" w:rsidP="00803DF0">
                <w:pPr>
                  <w:pStyle w:val="ContactInfo"/>
                  <w:rPr>
                    <w:rFonts w:ascii="Arial" w:hAnsi="Arial" w:cs="Arial"/>
                    <w:color w:val="000000" w:themeColor="text1"/>
                  </w:rPr>
                </w:pPr>
                <w:r w:rsidRPr="00AD0960">
                  <w:rPr>
                    <w:rFonts w:ascii="Arial" w:hAnsi="Arial" w:cs="Arial"/>
                    <w:color w:val="000000" w:themeColor="text1"/>
                  </w:rPr>
                  <w:t>+91-9458023655</w:t>
                </w:r>
              </w:p>
            </w:tc>
          </w:sdtContent>
        </w:sdt>
        <w:tc>
          <w:tcPr>
            <w:tcW w:w="0" w:type="auto"/>
            <w:tcMar>
              <w:left w:w="0" w:type="dxa"/>
              <w:right w:w="0" w:type="dxa"/>
            </w:tcMar>
          </w:tcPr>
          <w:p w14:paraId="1CBD0EED" w14:textId="77777777" w:rsidR="00803DF0" w:rsidRPr="00AD0960" w:rsidRDefault="00803DF0" w:rsidP="00803DF0">
            <w:pPr>
              <w:pStyle w:val="Icons"/>
              <w:rPr>
                <w:rFonts w:ascii="Arial" w:hAnsi="Arial" w:cs="Arial"/>
                <w:color w:val="000000" w:themeColor="text1"/>
              </w:rPr>
            </w:pPr>
            <w:r w:rsidRPr="00AD0960">
              <w:rPr>
                <w:rFonts w:ascii="Arial" w:hAnsi="Arial" w:cs="Arial"/>
                <w:noProof/>
                <w:color w:val="000000" w:themeColor="tex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542DD12" wp14:editId="0127D1C9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105DF0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F03A44" w:rsidRPr="00AD0960" w14:paraId="107E1032" w14:textId="77777777" w:rsidTr="00F03A44">
        <w:sdt>
          <w:sdtPr>
            <w:rPr>
              <w:rFonts w:ascii="Arial" w:hAnsi="Arial" w:cs="Arial"/>
              <w:color w:val="000000" w:themeColor="text1"/>
            </w:rPr>
            <w:alias w:val="Enter email:"/>
            <w:tag w:val="Enter email:"/>
            <w:id w:val="-675184368"/>
            <w:placeholder>
              <w:docPart w:val="DDE8E004E57545BF9BA81B91B22CBE11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tc>
              <w:tcPr>
                <w:tcW w:w="0" w:type="auto"/>
                <w:tcMar>
                  <w:left w:w="720" w:type="dxa"/>
                  <w:right w:w="29" w:type="dxa"/>
                </w:tcMar>
              </w:tcPr>
              <w:p w14:paraId="3A126C84" w14:textId="77777777" w:rsidR="00803DF0" w:rsidRPr="00AD0960" w:rsidRDefault="00F03A44" w:rsidP="00803DF0">
                <w:pPr>
                  <w:pStyle w:val="ContactInfo"/>
                  <w:rPr>
                    <w:rFonts w:ascii="Arial" w:hAnsi="Arial" w:cs="Arial"/>
                    <w:color w:val="000000" w:themeColor="text1"/>
                  </w:rPr>
                </w:pPr>
                <w:r w:rsidRPr="00AD0960">
                  <w:rPr>
                    <w:rFonts w:ascii="Arial" w:hAnsi="Arial" w:cs="Arial"/>
                    <w:color w:val="000000" w:themeColor="text1"/>
                  </w:rPr>
                  <w:t>p</w:t>
                </w:r>
                <w:r w:rsidR="00803DF0" w:rsidRPr="00AD0960">
                  <w:rPr>
                    <w:rFonts w:ascii="Arial" w:hAnsi="Arial" w:cs="Arial"/>
                    <w:color w:val="000000" w:themeColor="text1"/>
                  </w:rPr>
                  <w:t>rateekn332@gmail.com</w:t>
                </w:r>
              </w:p>
            </w:tc>
          </w:sdtContent>
        </w:sdt>
        <w:tc>
          <w:tcPr>
            <w:tcW w:w="0" w:type="auto"/>
            <w:tcMar>
              <w:left w:w="0" w:type="dxa"/>
              <w:right w:w="0" w:type="dxa"/>
            </w:tcMar>
          </w:tcPr>
          <w:p w14:paraId="6FD9C596" w14:textId="77777777" w:rsidR="00803DF0" w:rsidRPr="00AD0960" w:rsidRDefault="00803DF0" w:rsidP="00803DF0">
            <w:pPr>
              <w:pStyle w:val="Icons"/>
              <w:rPr>
                <w:rFonts w:ascii="Arial" w:hAnsi="Arial" w:cs="Arial"/>
                <w:color w:val="000000" w:themeColor="text1"/>
              </w:rPr>
            </w:pPr>
            <w:r w:rsidRPr="00AD0960">
              <w:rPr>
                <w:rFonts w:ascii="Arial" w:hAnsi="Arial" w:cs="Arial"/>
                <w:noProof/>
                <w:color w:val="000000" w:themeColor="tex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FA7C21D" wp14:editId="11CED84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A74835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F03A44" w:rsidRPr="00AD0960" w14:paraId="51A5BC22" w14:textId="77777777" w:rsidTr="00F03A44">
        <w:sdt>
          <w:sdtPr>
            <w:rPr>
              <w:rFonts w:ascii="Arial" w:hAnsi="Arial" w:cs="Arial"/>
              <w:color w:val="000000" w:themeColor="text1"/>
            </w:rPr>
            <w:alias w:val="Enter LinkedIn profile:"/>
            <w:tag w:val="Enter LinkedIn profile:"/>
            <w:id w:val="1102843699"/>
            <w:placeholder>
              <w:docPart w:val="C29F0BC99873498EA53C6E8859BA5E6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0" w:type="auto"/>
                <w:tcMar>
                  <w:left w:w="720" w:type="dxa"/>
                  <w:right w:w="29" w:type="dxa"/>
                </w:tcMar>
              </w:tcPr>
              <w:p w14:paraId="4F3FF5A7" w14:textId="37FA3FCA" w:rsidR="00803DF0" w:rsidRPr="00AD0960" w:rsidRDefault="00AD0960" w:rsidP="00803DF0">
                <w:pPr>
                  <w:pStyle w:val="ContactInfo"/>
                  <w:rPr>
                    <w:rFonts w:ascii="Arial" w:hAnsi="Arial" w:cs="Arial"/>
                    <w:color w:val="000000" w:themeColor="text1"/>
                  </w:rPr>
                </w:pPr>
                <w:r w:rsidRPr="00AD0960">
                  <w:rPr>
                    <w:rFonts w:ascii="Arial" w:hAnsi="Arial" w:cs="Arial"/>
                    <w:color w:val="000000" w:themeColor="text1"/>
                  </w:rPr>
                  <w:t>linkedin.com/in/parashar-prateek</w:t>
                </w:r>
              </w:p>
            </w:tc>
          </w:sdtContent>
        </w:sdt>
        <w:tc>
          <w:tcPr>
            <w:tcW w:w="0" w:type="auto"/>
            <w:tcMar>
              <w:left w:w="0" w:type="dxa"/>
              <w:right w:w="0" w:type="dxa"/>
            </w:tcMar>
          </w:tcPr>
          <w:p w14:paraId="63BFD6F1" w14:textId="77777777" w:rsidR="00803DF0" w:rsidRPr="00AD0960" w:rsidRDefault="00803DF0" w:rsidP="00803DF0">
            <w:pPr>
              <w:pStyle w:val="Icons"/>
              <w:rPr>
                <w:rFonts w:ascii="Arial" w:hAnsi="Arial" w:cs="Arial"/>
                <w:color w:val="000000" w:themeColor="text1"/>
              </w:rPr>
            </w:pPr>
            <w:r w:rsidRPr="00AD0960">
              <w:rPr>
                <w:rFonts w:ascii="Arial" w:hAnsi="Arial" w:cs="Arial"/>
                <w:noProof/>
                <w:color w:val="000000" w:themeColor="text1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74C3060" wp14:editId="50E8B422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BB54B6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9a5b7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5E2F435C" w14:textId="77777777" w:rsidR="00816216" w:rsidRDefault="00803DF0" w:rsidP="00141A4C">
      <w:pPr>
        <w:pStyle w:val="Title"/>
      </w:pPr>
      <w:r>
        <w:t>Prateek Parashar</w:t>
      </w:r>
    </w:p>
    <w:p w14:paraId="5638068C" w14:textId="77777777" w:rsidR="00803DF0" w:rsidRDefault="00803DF0">
      <w:pPr>
        <w:pStyle w:val="Heading1"/>
      </w:pPr>
      <w:r>
        <w:t>Professional Profile</w:t>
      </w:r>
    </w:p>
    <w:p w14:paraId="3E6018CD" w14:textId="77777777" w:rsidR="00803DF0" w:rsidRPr="00224327" w:rsidRDefault="00803DF0" w:rsidP="007450AB">
      <w:pPr>
        <w:jc w:val="center"/>
        <w:rPr>
          <w:rFonts w:ascii="Arial" w:hAnsi="Arial" w:cs="Arial"/>
          <w:color w:val="auto"/>
        </w:rPr>
      </w:pPr>
      <w:bookmarkStart w:id="0" w:name="_Hlk46868687"/>
      <w:r w:rsidRPr="00224327">
        <w:rPr>
          <w:rFonts w:ascii="Arial" w:hAnsi="Arial" w:cs="Arial"/>
          <w:color w:val="auto"/>
        </w:rPr>
        <w:t>‘Motivated young graduate with industry ready academic skills and passion to progress within the information industry’</w:t>
      </w:r>
    </w:p>
    <w:p w14:paraId="07A4588D" w14:textId="77777777" w:rsidR="00803DF0" w:rsidRPr="00224327" w:rsidRDefault="00803DF0" w:rsidP="007450AB">
      <w:pPr>
        <w:rPr>
          <w:rFonts w:ascii="Arial" w:hAnsi="Arial" w:cs="Arial"/>
          <w:color w:val="auto"/>
        </w:rPr>
      </w:pPr>
      <w:r w:rsidRPr="00224327">
        <w:rPr>
          <w:rFonts w:ascii="Arial" w:hAnsi="Arial" w:cs="Arial"/>
          <w:color w:val="auto"/>
        </w:rPr>
        <w:t>Having achieved industry required skills in Programming, Data-Structures and Algorithms, Mathematics, Electronics and English, along with an acti</w:t>
      </w:r>
      <w:bookmarkStart w:id="1" w:name="_GoBack"/>
      <w:bookmarkEnd w:id="1"/>
      <w:r w:rsidRPr="00224327">
        <w:rPr>
          <w:rFonts w:ascii="Arial" w:hAnsi="Arial" w:cs="Arial"/>
          <w:color w:val="auto"/>
        </w:rPr>
        <w:t>ve involvement in a number of open source projects and discussions on GitHub, Stack Overflow and Discord, I am keen to pursue a career in IT industry. I have proven aptitude for programming and mathematics, and have diligently pursued these subjects in all my academic life. I am cooperative and have good communication skills, which would make me an excellent asset to any IT team or department</w:t>
      </w:r>
      <w:bookmarkEnd w:id="0"/>
      <w:r w:rsidRPr="00224327">
        <w:rPr>
          <w:rFonts w:ascii="Arial" w:hAnsi="Arial" w:cs="Arial"/>
          <w:color w:val="auto"/>
        </w:rPr>
        <w:t>.</w:t>
      </w:r>
    </w:p>
    <w:sdt>
      <w:sdtPr>
        <w:alias w:val="Skills &amp; Abilities:"/>
        <w:tag w:val="Skills &amp; Abilities:"/>
        <w:id w:val="458624136"/>
        <w:placeholder>
          <w:docPart w:val="2CF181C1EDFC422789776935227EA2FD"/>
        </w:placeholder>
        <w:temporary/>
        <w:showingPlcHdr/>
        <w15:appearance w15:val="hidden"/>
      </w:sdtPr>
      <w:sdtEndPr/>
      <w:sdtContent>
        <w:p w14:paraId="46E5D82A" w14:textId="77777777" w:rsidR="00803DF0" w:rsidRDefault="00803DF0" w:rsidP="00803DF0">
          <w:pPr>
            <w:pStyle w:val="Heading1"/>
          </w:pPr>
          <w:r>
            <w:t>Skills &amp; Abilities</w:t>
          </w:r>
        </w:p>
      </w:sdtContent>
    </w:sdt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2"/>
        <w:gridCol w:w="3834"/>
        <w:gridCol w:w="3704"/>
      </w:tblGrid>
      <w:tr w:rsidR="00F03A44" w:rsidRPr="00224327" w14:paraId="2552E909" w14:textId="77777777" w:rsidTr="007D7C9A">
        <w:trPr>
          <w:trHeight w:val="201"/>
        </w:trPr>
        <w:tc>
          <w:tcPr>
            <w:tcW w:w="1510" w:type="pct"/>
          </w:tcPr>
          <w:p w14:paraId="7AA28CE9" w14:textId="77777777" w:rsidR="00803DF0" w:rsidRPr="00224327" w:rsidRDefault="00803DF0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Python programming </w:t>
            </w:r>
            <w:r w:rsidRPr="001268E4">
              <w:rPr>
                <w:rFonts w:ascii="Arial" w:eastAsia="Microsoft JhengHei Light" w:hAnsi="Arial" w:cs="Arial"/>
              </w:rPr>
              <w:t>(Proficient)</w:t>
            </w:r>
          </w:p>
        </w:tc>
        <w:tc>
          <w:tcPr>
            <w:tcW w:w="1775" w:type="pct"/>
          </w:tcPr>
          <w:p w14:paraId="4904B5B0" w14:textId="00BEAE02" w:rsidR="00803DF0" w:rsidRPr="00224327" w:rsidRDefault="00803DF0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 w:rsidRPr="00224327">
              <w:rPr>
                <w:rFonts w:ascii="Arial" w:eastAsia="Microsoft JhengHei Light" w:hAnsi="Arial" w:cs="Arial"/>
                <w:color w:val="000000" w:themeColor="text1"/>
              </w:rPr>
              <w:t>C++</w:t>
            </w:r>
            <w:r w:rsidR="007F17E1">
              <w:rPr>
                <w:rFonts w:ascii="Arial" w:eastAsia="Microsoft JhengHei Light" w:hAnsi="Arial" w:cs="Arial"/>
                <w:color w:val="000000" w:themeColor="text1"/>
              </w:rPr>
              <w:t xml:space="preserve"> &amp; C</w:t>
            </w: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 programming </w:t>
            </w:r>
            <w:r w:rsidRPr="001268E4">
              <w:rPr>
                <w:rFonts w:ascii="Arial" w:eastAsia="Microsoft JhengHei Light" w:hAnsi="Arial" w:cs="Arial"/>
              </w:rPr>
              <w:t>(Proficient)</w:t>
            </w:r>
          </w:p>
        </w:tc>
        <w:tc>
          <w:tcPr>
            <w:tcW w:w="1715" w:type="pct"/>
          </w:tcPr>
          <w:p w14:paraId="54BB0245" w14:textId="409F6979" w:rsidR="00803DF0" w:rsidRPr="00224327" w:rsidRDefault="007F17E1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>
              <w:rPr>
                <w:rFonts w:ascii="Arial" w:eastAsia="Microsoft JhengHei Light" w:hAnsi="Arial" w:cs="Arial"/>
                <w:color w:val="000000" w:themeColor="text1"/>
              </w:rPr>
              <w:t>Unix</w:t>
            </w:r>
            <w:r w:rsidR="00803DF0"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 </w:t>
            </w:r>
            <w:r w:rsidR="00803DF0" w:rsidRPr="001268E4">
              <w:rPr>
                <w:rFonts w:ascii="Arial" w:eastAsia="Microsoft JhengHei Light" w:hAnsi="Arial" w:cs="Arial"/>
              </w:rPr>
              <w:t>(</w:t>
            </w:r>
            <w:r w:rsidR="00522126">
              <w:rPr>
                <w:rFonts w:ascii="Arial" w:eastAsia="Microsoft JhengHei Light" w:hAnsi="Arial" w:cs="Arial"/>
              </w:rPr>
              <w:t>Intermediate</w:t>
            </w:r>
            <w:r w:rsidR="00803DF0" w:rsidRPr="001268E4">
              <w:rPr>
                <w:rFonts w:ascii="Arial" w:eastAsia="Microsoft JhengHei Light" w:hAnsi="Arial" w:cs="Arial"/>
              </w:rPr>
              <w:t>)</w:t>
            </w:r>
          </w:p>
        </w:tc>
      </w:tr>
      <w:tr w:rsidR="00F03A44" w:rsidRPr="00224327" w14:paraId="60D465E1" w14:textId="77777777" w:rsidTr="007D7C9A">
        <w:trPr>
          <w:trHeight w:val="147"/>
        </w:trPr>
        <w:tc>
          <w:tcPr>
            <w:tcW w:w="1510" w:type="pct"/>
          </w:tcPr>
          <w:p w14:paraId="78C2BB2F" w14:textId="77777777" w:rsidR="00803DF0" w:rsidRPr="00224327" w:rsidRDefault="00803DF0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JavaScript </w:t>
            </w:r>
            <w:r w:rsidRPr="001268E4">
              <w:rPr>
                <w:rFonts w:ascii="Arial" w:eastAsia="Microsoft JhengHei Light" w:hAnsi="Arial" w:cs="Arial"/>
              </w:rPr>
              <w:t>(Intermediate)</w:t>
            </w:r>
          </w:p>
        </w:tc>
        <w:tc>
          <w:tcPr>
            <w:tcW w:w="1775" w:type="pct"/>
          </w:tcPr>
          <w:p w14:paraId="6193EDC3" w14:textId="77777777" w:rsidR="00803DF0" w:rsidRPr="00224327" w:rsidRDefault="00803DF0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Data Structures and Algorithms </w:t>
            </w:r>
            <w:r w:rsidRPr="001268E4">
              <w:rPr>
                <w:rFonts w:ascii="Arial" w:eastAsia="Microsoft JhengHei Light" w:hAnsi="Arial" w:cs="Arial"/>
              </w:rPr>
              <w:t>(Proficient)</w:t>
            </w:r>
          </w:p>
        </w:tc>
        <w:tc>
          <w:tcPr>
            <w:tcW w:w="1715" w:type="pct"/>
          </w:tcPr>
          <w:p w14:paraId="03153D11" w14:textId="18255A5B" w:rsidR="00803DF0" w:rsidRPr="00224327" w:rsidRDefault="007F17E1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>
              <w:rPr>
                <w:rFonts w:ascii="Arial" w:eastAsia="Microsoft JhengHei Light" w:hAnsi="Arial" w:cs="Arial"/>
                <w:color w:val="000000" w:themeColor="text1"/>
              </w:rPr>
              <w:t>Typing</w:t>
            </w:r>
            <w:r w:rsidR="00803DF0"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 </w:t>
            </w:r>
            <w:r w:rsidR="00803DF0" w:rsidRPr="001268E4">
              <w:rPr>
                <w:rFonts w:ascii="Arial" w:eastAsia="Microsoft JhengHei Light" w:hAnsi="Arial" w:cs="Arial"/>
              </w:rPr>
              <w:t>(</w:t>
            </w:r>
            <w:r>
              <w:rPr>
                <w:rFonts w:ascii="Arial" w:eastAsia="Microsoft JhengHei Light" w:hAnsi="Arial" w:cs="Arial"/>
              </w:rPr>
              <w:t>Proficient</w:t>
            </w:r>
            <w:r w:rsidR="00803DF0" w:rsidRPr="001268E4">
              <w:rPr>
                <w:rFonts w:ascii="Arial" w:eastAsia="Microsoft JhengHei Light" w:hAnsi="Arial" w:cs="Arial"/>
              </w:rPr>
              <w:t>)</w:t>
            </w:r>
          </w:p>
        </w:tc>
      </w:tr>
      <w:tr w:rsidR="00F03A44" w:rsidRPr="00224327" w14:paraId="7D6ACBD1" w14:textId="77777777" w:rsidTr="007D7C9A">
        <w:trPr>
          <w:trHeight w:val="540"/>
        </w:trPr>
        <w:tc>
          <w:tcPr>
            <w:tcW w:w="1510" w:type="pct"/>
          </w:tcPr>
          <w:p w14:paraId="4F554520" w14:textId="77777777" w:rsidR="00803DF0" w:rsidRPr="00224327" w:rsidRDefault="00803DF0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MS Visual Studio </w:t>
            </w:r>
            <w:r w:rsidRPr="001268E4">
              <w:rPr>
                <w:rFonts w:ascii="Arial" w:eastAsia="Microsoft JhengHei Light" w:hAnsi="Arial" w:cs="Arial"/>
              </w:rPr>
              <w:t>(Proficient)</w:t>
            </w:r>
          </w:p>
        </w:tc>
        <w:tc>
          <w:tcPr>
            <w:tcW w:w="1775" w:type="pct"/>
          </w:tcPr>
          <w:p w14:paraId="1549CC0C" w14:textId="77777777" w:rsidR="00803DF0" w:rsidRPr="00224327" w:rsidRDefault="00803DF0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MATLAB </w:t>
            </w:r>
            <w:r w:rsidRPr="001268E4">
              <w:rPr>
                <w:rFonts w:ascii="Arial" w:eastAsia="Microsoft JhengHei Light" w:hAnsi="Arial" w:cs="Arial"/>
              </w:rPr>
              <w:t>(Intermediate)</w:t>
            </w:r>
          </w:p>
        </w:tc>
        <w:tc>
          <w:tcPr>
            <w:tcW w:w="1715" w:type="pct"/>
          </w:tcPr>
          <w:p w14:paraId="4B259FA8" w14:textId="27B03364" w:rsidR="00803DF0" w:rsidRPr="00224327" w:rsidRDefault="00803DF0" w:rsidP="007D7C9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" w:eastAsia="Microsoft JhengHei Light" w:hAnsi="Arial" w:cs="Arial"/>
                <w:color w:val="000000" w:themeColor="text1"/>
              </w:rPr>
            </w:pP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OrCAD </w:t>
            </w:r>
            <w:r w:rsidR="00F91F9D">
              <w:rPr>
                <w:rFonts w:ascii="Arial" w:eastAsia="Microsoft JhengHei Light" w:hAnsi="Arial" w:cs="Arial"/>
                <w:color w:val="000000" w:themeColor="text1"/>
              </w:rPr>
              <w:t xml:space="preserve">Capture &amp; </w:t>
            </w:r>
            <w:r w:rsidRPr="00224327">
              <w:rPr>
                <w:rFonts w:ascii="Arial" w:eastAsia="Microsoft JhengHei Light" w:hAnsi="Arial" w:cs="Arial"/>
                <w:color w:val="000000" w:themeColor="text1"/>
              </w:rPr>
              <w:t xml:space="preserve">PSpice </w:t>
            </w:r>
            <w:r w:rsidRPr="001268E4">
              <w:rPr>
                <w:rFonts w:ascii="Arial" w:eastAsia="Microsoft JhengHei Light" w:hAnsi="Arial" w:cs="Arial"/>
              </w:rPr>
              <w:t>(Intermediate)</w:t>
            </w:r>
          </w:p>
        </w:tc>
      </w:tr>
    </w:tbl>
    <w:p w14:paraId="0519FE53" w14:textId="77777777" w:rsidR="003102C2" w:rsidRDefault="003102C2">
      <w:pPr>
        <w:pStyle w:val="Heading1"/>
      </w:pPr>
      <w:r>
        <w:t>Projects</w:t>
      </w:r>
    </w:p>
    <w:p w14:paraId="513E711F" w14:textId="77777777" w:rsidR="003102C2" w:rsidRPr="00224327" w:rsidRDefault="003102C2" w:rsidP="007450A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</w:rPr>
      </w:pPr>
      <w:r w:rsidRPr="00224327">
        <w:rPr>
          <w:rFonts w:ascii="Arial" w:hAnsi="Arial" w:cs="Arial"/>
          <w:color w:val="000000" w:themeColor="text1"/>
        </w:rPr>
        <w:t>Reduced Peak to Average Power Ratio in SC-FDMA systems by 6dB, by implementing Interleaved-FDMA subcarrier mapping.</w:t>
      </w:r>
    </w:p>
    <w:p w14:paraId="63868A3A" w14:textId="5CA827BE" w:rsidR="003102C2" w:rsidRDefault="003102C2" w:rsidP="007450A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</w:rPr>
      </w:pPr>
      <w:r w:rsidRPr="00224327">
        <w:rPr>
          <w:rFonts w:ascii="Arial" w:hAnsi="Arial" w:cs="Arial"/>
          <w:color w:val="000000" w:themeColor="text1"/>
        </w:rPr>
        <w:t>Reduced Bit Error Rate in OFDM systems by 5</w:t>
      </w:r>
      <w:r w:rsidR="00F03A44" w:rsidRPr="00224327">
        <w:rPr>
          <w:rFonts w:ascii="Arial" w:hAnsi="Arial" w:cs="Arial"/>
          <w:color w:val="000000" w:themeColor="text1"/>
        </w:rPr>
        <w:t>3% by implementing Code Division Multiplexing and Data Encoding using Walsh Hadamard Matrix</w:t>
      </w:r>
      <w:r w:rsidR="00224327" w:rsidRPr="00224327">
        <w:rPr>
          <w:rFonts w:ascii="Arial" w:hAnsi="Arial" w:cs="Arial"/>
          <w:color w:val="000000" w:themeColor="text1"/>
        </w:rPr>
        <w:t>.</w:t>
      </w:r>
    </w:p>
    <w:p w14:paraId="3A098415" w14:textId="7A73309E" w:rsidR="007450AB" w:rsidRDefault="007450AB" w:rsidP="007450A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Current Conveyors and Applications using OrCAD Capture and PSpice</w:t>
      </w:r>
    </w:p>
    <w:p w14:paraId="301D0F97" w14:textId="29F249CE" w:rsidR="007450AB" w:rsidRPr="00224327" w:rsidRDefault="007450AB" w:rsidP="007450AB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Currently working on VLSI Implementation of Circuitry using Python and PyQT</w:t>
      </w:r>
    </w:p>
    <w:p w14:paraId="3B71B65A" w14:textId="77777777" w:rsidR="003102C2" w:rsidRDefault="00D33DB0" w:rsidP="003102C2">
      <w:pPr>
        <w:pStyle w:val="Heading1"/>
      </w:pPr>
      <w:sdt>
        <w:sdtPr>
          <w:alias w:val="Education:"/>
          <w:tag w:val="Education:"/>
          <w:id w:val="807127995"/>
          <w:placeholder>
            <w:docPart w:val="BE96B4877DA0430DA7A36A44AA6192B0"/>
          </w:placeholder>
          <w:temporary/>
          <w:showingPlcHdr/>
          <w15:appearance w15:val="hidden"/>
        </w:sdtPr>
        <w:sdtEndPr/>
        <w:sdtContent>
          <w:r w:rsidR="003102C2" w:rsidRPr="00CC16A4">
            <w:t>Education</w:t>
          </w:r>
        </w:sdtContent>
      </w:sdt>
    </w:p>
    <w:p w14:paraId="146D6806" w14:textId="77777777" w:rsidR="003102C2" w:rsidRDefault="003102C2" w:rsidP="003102C2">
      <w:pPr>
        <w:pStyle w:val="Heading2"/>
      </w:pPr>
      <w:r>
        <w:t>B.Tech | Jaypee Institute of information and technology | 2017-2021</w:t>
      </w:r>
    </w:p>
    <w:p w14:paraId="443C730A" w14:textId="77777777" w:rsidR="003102C2" w:rsidRPr="00224327" w:rsidRDefault="003102C2" w:rsidP="003102C2">
      <w:pPr>
        <w:pStyle w:val="ListBullet"/>
        <w:rPr>
          <w:rFonts w:ascii="Arial" w:hAnsi="Arial" w:cs="Arial"/>
          <w:color w:val="auto"/>
        </w:rPr>
      </w:pPr>
      <w:r w:rsidRPr="00224327">
        <w:rPr>
          <w:rFonts w:ascii="Arial" w:hAnsi="Arial" w:cs="Arial"/>
          <w:color w:val="auto"/>
        </w:rPr>
        <w:t>Major: Electronics and Communication Engineering (ECE)</w:t>
      </w:r>
    </w:p>
    <w:p w14:paraId="5E161DB3" w14:textId="36E66C5F" w:rsidR="003102C2" w:rsidRPr="00224327" w:rsidRDefault="0026022F" w:rsidP="003102C2">
      <w:pPr>
        <w:pStyle w:val="ListBulle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7.9 </w:t>
      </w:r>
      <w:r w:rsidR="003102C2" w:rsidRPr="00224327">
        <w:rPr>
          <w:rFonts w:ascii="Arial" w:hAnsi="Arial" w:cs="Arial"/>
          <w:color w:val="auto"/>
        </w:rPr>
        <w:t>CGPA</w:t>
      </w:r>
    </w:p>
    <w:p w14:paraId="117E386B" w14:textId="77777777" w:rsidR="003102C2" w:rsidRPr="003404C3" w:rsidRDefault="003102C2" w:rsidP="003102C2">
      <w:pPr>
        <w:pStyle w:val="Heading2"/>
      </w:pPr>
      <w:r>
        <w:t>Senior Secondary | Dayawati modi academy modipuram | 2014-2016</w:t>
      </w:r>
    </w:p>
    <w:p w14:paraId="324712ED" w14:textId="77777777" w:rsidR="003102C2" w:rsidRPr="00224327" w:rsidRDefault="003102C2" w:rsidP="003102C2">
      <w:pPr>
        <w:pStyle w:val="ListBullet"/>
        <w:rPr>
          <w:rFonts w:ascii="Arial" w:hAnsi="Arial" w:cs="Arial"/>
          <w:color w:val="auto"/>
        </w:rPr>
      </w:pPr>
      <w:r w:rsidRPr="00224327">
        <w:rPr>
          <w:rFonts w:ascii="Arial" w:hAnsi="Arial" w:cs="Arial"/>
          <w:color w:val="auto"/>
        </w:rPr>
        <w:t>Major: Economics, Physics, Chemistry, Mathematics, English, Painting</w:t>
      </w:r>
    </w:p>
    <w:p w14:paraId="6BADCE75" w14:textId="77777777" w:rsidR="003102C2" w:rsidRPr="00224327" w:rsidRDefault="003102C2" w:rsidP="003102C2">
      <w:pPr>
        <w:pStyle w:val="ListBullet"/>
        <w:rPr>
          <w:rFonts w:ascii="Arial" w:hAnsi="Arial" w:cs="Arial"/>
          <w:color w:val="auto"/>
        </w:rPr>
      </w:pPr>
      <w:r w:rsidRPr="00224327">
        <w:rPr>
          <w:rFonts w:ascii="Arial" w:hAnsi="Arial" w:cs="Arial"/>
          <w:color w:val="auto"/>
        </w:rPr>
        <w:t xml:space="preserve">90% Average </w:t>
      </w:r>
    </w:p>
    <w:p w14:paraId="05D65FD6" w14:textId="77777777" w:rsidR="003102C2" w:rsidRDefault="003102C2" w:rsidP="003102C2">
      <w:pPr>
        <w:pStyle w:val="Heading2"/>
      </w:pPr>
      <w:r>
        <w:t>Secondary | Dayawati Modi Academy Modipuram | 2012-2014</w:t>
      </w:r>
    </w:p>
    <w:p w14:paraId="0C2735A4" w14:textId="77777777" w:rsidR="003102C2" w:rsidRPr="00224327" w:rsidRDefault="003102C2" w:rsidP="003102C2">
      <w:pPr>
        <w:pStyle w:val="ListBullet"/>
        <w:rPr>
          <w:rFonts w:ascii="Arial" w:hAnsi="Arial" w:cs="Arial"/>
          <w:color w:val="auto"/>
        </w:rPr>
      </w:pPr>
      <w:r w:rsidRPr="00224327">
        <w:rPr>
          <w:rFonts w:ascii="Arial" w:hAnsi="Arial" w:cs="Arial"/>
          <w:color w:val="auto"/>
        </w:rPr>
        <w:t>Major: English, Hindi, Science, Mathematics, Social Sciences</w:t>
      </w:r>
    </w:p>
    <w:p w14:paraId="57417E16" w14:textId="77777777" w:rsidR="003102C2" w:rsidRPr="00224327" w:rsidRDefault="003102C2" w:rsidP="003102C2">
      <w:pPr>
        <w:pStyle w:val="ListBullet"/>
        <w:rPr>
          <w:rFonts w:ascii="Arial" w:hAnsi="Arial" w:cs="Arial"/>
          <w:color w:val="auto"/>
        </w:rPr>
      </w:pPr>
      <w:r w:rsidRPr="00224327">
        <w:rPr>
          <w:rFonts w:ascii="Arial" w:hAnsi="Arial" w:cs="Arial"/>
          <w:color w:val="auto"/>
        </w:rPr>
        <w:t>10.0  CGPA</w:t>
      </w:r>
    </w:p>
    <w:p w14:paraId="068F03F6" w14:textId="77777777" w:rsidR="003102C2" w:rsidRPr="00CC16A4" w:rsidRDefault="003102C2" w:rsidP="003102C2">
      <w:pPr>
        <w:pStyle w:val="Heading1"/>
      </w:pPr>
      <w:r w:rsidRPr="00CC16A4">
        <w:t>Hobbies and Interest</w:t>
      </w:r>
      <w:r>
        <w:t>s</w:t>
      </w:r>
    </w:p>
    <w:p w14:paraId="3797B269" w14:textId="44C52B6C" w:rsidR="003102C2" w:rsidRPr="00565FA3" w:rsidRDefault="007450AB" w:rsidP="00565FA3">
      <w:pPr>
        <w:pStyle w:val="ListParagraph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Solving programming queries on Discor</w:t>
      </w:r>
      <w:r w:rsidR="00DE2554">
        <w:rPr>
          <w:rFonts w:ascii="Arial" w:hAnsi="Arial" w:cs="Arial"/>
          <w:color w:val="000000" w:themeColor="text1"/>
        </w:rPr>
        <w:t>d Programming Servers and Stack</w:t>
      </w:r>
      <w:r>
        <w:rPr>
          <w:rFonts w:ascii="Arial" w:hAnsi="Arial" w:cs="Arial"/>
          <w:color w:val="000000" w:themeColor="text1"/>
        </w:rPr>
        <w:t>Overflow</w:t>
      </w:r>
    </w:p>
    <w:p w14:paraId="4AA70FF7" w14:textId="59289EDC" w:rsidR="00FB54F1" w:rsidRPr="007450AB" w:rsidRDefault="00DE2554" w:rsidP="007450AB">
      <w:pPr>
        <w:pStyle w:val="ListParagraph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Learning about new ongoing innovations and technologies</w:t>
      </w:r>
    </w:p>
    <w:sectPr w:rsidR="00FB54F1" w:rsidRPr="007450AB" w:rsidSect="00FB54F1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BD28F" w14:textId="77777777" w:rsidR="00D33DB0" w:rsidRDefault="00D33DB0">
      <w:pPr>
        <w:spacing w:after="0"/>
      </w:pPr>
      <w:r>
        <w:separator/>
      </w:r>
    </w:p>
  </w:endnote>
  <w:endnote w:type="continuationSeparator" w:id="0">
    <w:p w14:paraId="71AE7752" w14:textId="77777777" w:rsidR="00D33DB0" w:rsidRDefault="00D33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6A12" w14:textId="444DE636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E255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F14D1" w14:textId="77777777" w:rsidR="00D33DB0" w:rsidRDefault="00D33DB0">
      <w:pPr>
        <w:spacing w:after="0"/>
      </w:pPr>
      <w:r>
        <w:separator/>
      </w:r>
    </w:p>
  </w:footnote>
  <w:footnote w:type="continuationSeparator" w:id="0">
    <w:p w14:paraId="5658947C" w14:textId="77777777" w:rsidR="00D33DB0" w:rsidRDefault="00D33D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B24BB8"/>
    <w:multiLevelType w:val="hybridMultilevel"/>
    <w:tmpl w:val="FFA85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CFB65EF"/>
    <w:multiLevelType w:val="hybridMultilevel"/>
    <w:tmpl w:val="9C0C08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2F0C06"/>
    <w:multiLevelType w:val="hybridMultilevel"/>
    <w:tmpl w:val="D0A4D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C77C36"/>
    <w:multiLevelType w:val="hybridMultilevel"/>
    <w:tmpl w:val="0762B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8F1743"/>
    <w:multiLevelType w:val="hybridMultilevel"/>
    <w:tmpl w:val="54105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04D94"/>
    <w:multiLevelType w:val="hybridMultilevel"/>
    <w:tmpl w:val="B546C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3"/>
  </w:num>
  <w:num w:numId="17">
    <w:abstractNumId w:val="18"/>
  </w:num>
  <w:num w:numId="18">
    <w:abstractNumId w:val="11"/>
  </w:num>
  <w:num w:numId="19">
    <w:abstractNumId w:val="25"/>
  </w:num>
  <w:num w:numId="20">
    <w:abstractNumId w:val="21"/>
  </w:num>
  <w:num w:numId="21">
    <w:abstractNumId w:val="12"/>
  </w:num>
  <w:num w:numId="22">
    <w:abstractNumId w:val="17"/>
  </w:num>
  <w:num w:numId="23">
    <w:abstractNumId w:val="24"/>
  </w:num>
  <w:num w:numId="24">
    <w:abstractNumId w:val="10"/>
  </w:num>
  <w:num w:numId="25">
    <w:abstractNumId w:val="15"/>
  </w:num>
  <w:num w:numId="26">
    <w:abstractNumId w:val="23"/>
  </w:num>
  <w:num w:numId="27">
    <w:abstractNumId w:val="22"/>
  </w:num>
  <w:num w:numId="28">
    <w:abstractNumId w:val="1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F0"/>
    <w:rsid w:val="0004760C"/>
    <w:rsid w:val="000A211E"/>
    <w:rsid w:val="000A4F59"/>
    <w:rsid w:val="001268E4"/>
    <w:rsid w:val="00141A4C"/>
    <w:rsid w:val="00144C05"/>
    <w:rsid w:val="001B29CF"/>
    <w:rsid w:val="00224327"/>
    <w:rsid w:val="0026022F"/>
    <w:rsid w:val="0028220F"/>
    <w:rsid w:val="003102C2"/>
    <w:rsid w:val="00346E7B"/>
    <w:rsid w:val="00356C14"/>
    <w:rsid w:val="00466D90"/>
    <w:rsid w:val="004B5064"/>
    <w:rsid w:val="00522126"/>
    <w:rsid w:val="00565FA3"/>
    <w:rsid w:val="00581806"/>
    <w:rsid w:val="00592BEC"/>
    <w:rsid w:val="00617B26"/>
    <w:rsid w:val="006270A9"/>
    <w:rsid w:val="00675956"/>
    <w:rsid w:val="00681034"/>
    <w:rsid w:val="007450AB"/>
    <w:rsid w:val="0075183B"/>
    <w:rsid w:val="007D7C9A"/>
    <w:rsid w:val="007F17E1"/>
    <w:rsid w:val="00803DF0"/>
    <w:rsid w:val="00816216"/>
    <w:rsid w:val="0087734B"/>
    <w:rsid w:val="009D5933"/>
    <w:rsid w:val="009F5C3E"/>
    <w:rsid w:val="00AD0960"/>
    <w:rsid w:val="00B260C6"/>
    <w:rsid w:val="00BD768D"/>
    <w:rsid w:val="00C61F8E"/>
    <w:rsid w:val="00D052E5"/>
    <w:rsid w:val="00D33DB0"/>
    <w:rsid w:val="00D940F8"/>
    <w:rsid w:val="00DE2554"/>
    <w:rsid w:val="00E062F1"/>
    <w:rsid w:val="00E35C94"/>
    <w:rsid w:val="00E83E4B"/>
    <w:rsid w:val="00ED31E3"/>
    <w:rsid w:val="00F03A44"/>
    <w:rsid w:val="00F706CF"/>
    <w:rsid w:val="00F91F9D"/>
    <w:rsid w:val="00FB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54F73"/>
  <w15:chartTrackingRefBased/>
  <w15:docId w15:val="{0ADFA86A-A84D-4498-A6E4-89A6AFDF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F03A4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D31E3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1C525B" w:themeColor="accent1" w:themeShade="8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ED31E3"/>
    <w:rPr>
      <w:rFonts w:asciiTheme="majorHAnsi" w:eastAsiaTheme="majorEastAsia" w:hAnsiTheme="majorHAnsi" w:cstheme="majorBidi"/>
      <w:color w:val="1C525B" w:themeColor="accent1" w:themeShade="80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03A44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803DF0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803DF0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803DF0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102C2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31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eek_parasha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239175702140D0B04359B66A27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A913-8BBF-41A6-BFD3-CC12B74C2169}"/>
      </w:docPartPr>
      <w:docPartBody>
        <w:p w:rsidR="00B9287D" w:rsidRDefault="002F2EC2" w:rsidP="002F2EC2">
          <w:pPr>
            <w:pStyle w:val="08239175702140D0B04359B66A27C6BC"/>
          </w:pPr>
          <w:r w:rsidRPr="009D0878">
            <w:t>Address</w:t>
          </w:r>
        </w:p>
      </w:docPartBody>
    </w:docPart>
    <w:docPart>
      <w:docPartPr>
        <w:name w:val="7850763424A74DD99FA2DA2643E3F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78C6-4F77-42C3-A953-7BC88AB7D182}"/>
      </w:docPartPr>
      <w:docPartBody>
        <w:p w:rsidR="00B9287D" w:rsidRDefault="002F2EC2" w:rsidP="002F2EC2">
          <w:pPr>
            <w:pStyle w:val="7850763424A74DD99FA2DA2643E3F0B7"/>
          </w:pPr>
          <w:r w:rsidRPr="009D0878">
            <w:t>Phone</w:t>
          </w:r>
        </w:p>
      </w:docPartBody>
    </w:docPart>
    <w:docPart>
      <w:docPartPr>
        <w:name w:val="DDE8E004E57545BF9BA81B91B22C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DA212-453C-4A95-86BA-610320525870}"/>
      </w:docPartPr>
      <w:docPartBody>
        <w:p w:rsidR="00B9287D" w:rsidRDefault="002F2EC2" w:rsidP="002F2EC2">
          <w:pPr>
            <w:pStyle w:val="DDE8E004E57545BF9BA81B91B22CBE11"/>
          </w:pPr>
          <w:r w:rsidRPr="009D0878">
            <w:t>Email</w:t>
          </w:r>
        </w:p>
      </w:docPartBody>
    </w:docPart>
    <w:docPart>
      <w:docPartPr>
        <w:name w:val="C29F0BC99873498EA53C6E8859BA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B2B59-0B38-4F07-9026-5C3E1C94A278}"/>
      </w:docPartPr>
      <w:docPartBody>
        <w:p w:rsidR="00B9287D" w:rsidRDefault="002F2EC2" w:rsidP="002F2EC2">
          <w:pPr>
            <w:pStyle w:val="C29F0BC99873498EA53C6E8859BA5E6B"/>
          </w:pPr>
          <w:r w:rsidRPr="009D0878">
            <w:t>LinkedIn Profile</w:t>
          </w:r>
        </w:p>
      </w:docPartBody>
    </w:docPart>
    <w:docPart>
      <w:docPartPr>
        <w:name w:val="2CF181C1EDFC422789776935227E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CEE7-7004-46C1-9715-EB139E46292A}"/>
      </w:docPartPr>
      <w:docPartBody>
        <w:p w:rsidR="00B9287D" w:rsidRDefault="002F2EC2" w:rsidP="002F2EC2">
          <w:pPr>
            <w:pStyle w:val="2CF181C1EDFC422789776935227EA2FD"/>
          </w:pPr>
          <w:r>
            <w:t>Skills &amp; Abilities</w:t>
          </w:r>
        </w:p>
      </w:docPartBody>
    </w:docPart>
    <w:docPart>
      <w:docPartPr>
        <w:name w:val="BE96B4877DA0430DA7A36A44AA619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87DBB-712E-4A49-A564-FE71664CF5D5}"/>
      </w:docPartPr>
      <w:docPartBody>
        <w:p w:rsidR="00B9287D" w:rsidRDefault="002F2EC2" w:rsidP="002F2EC2">
          <w:pPr>
            <w:pStyle w:val="BE96B4877DA0430DA7A36A44AA6192B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C2"/>
    <w:rsid w:val="000C64B1"/>
    <w:rsid w:val="001815D3"/>
    <w:rsid w:val="00230D06"/>
    <w:rsid w:val="00247A18"/>
    <w:rsid w:val="002E4713"/>
    <w:rsid w:val="002F2EC2"/>
    <w:rsid w:val="005A20C9"/>
    <w:rsid w:val="00987611"/>
    <w:rsid w:val="00B9287D"/>
    <w:rsid w:val="00D87712"/>
    <w:rsid w:val="00E30DCC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56EBDA86D4E58B90A9893B8D1441E">
    <w:name w:val="19056EBDA86D4E58B90A9893B8D1441E"/>
  </w:style>
  <w:style w:type="paragraph" w:customStyle="1" w:styleId="6646BB114A794463B4B448227BC5E4FC">
    <w:name w:val="6646BB114A794463B4B448227BC5E4FC"/>
  </w:style>
  <w:style w:type="paragraph" w:customStyle="1" w:styleId="6B62D755F2AD4E8AB090ECD65D73E2EF">
    <w:name w:val="6B62D755F2AD4E8AB090ECD65D73E2EF"/>
  </w:style>
  <w:style w:type="paragraph" w:customStyle="1" w:styleId="9AA0871D7BB7497D8705FAEA6E8903A6">
    <w:name w:val="9AA0871D7BB7497D8705FAEA6E8903A6"/>
  </w:style>
  <w:style w:type="paragraph" w:customStyle="1" w:styleId="E71165C7F458413486F1A9C32C975A59">
    <w:name w:val="E71165C7F458413486F1A9C32C975A59"/>
  </w:style>
  <w:style w:type="paragraph" w:customStyle="1" w:styleId="951F63CA387E46819BA8D9DD3F9CF16F">
    <w:name w:val="951F63CA387E46819BA8D9DD3F9CF16F"/>
  </w:style>
  <w:style w:type="paragraph" w:customStyle="1" w:styleId="1EA85232076E469C9017C24EAFBE44F6">
    <w:name w:val="1EA85232076E469C9017C24EAFBE44F6"/>
  </w:style>
  <w:style w:type="paragraph" w:customStyle="1" w:styleId="FF30EBA31E9442BEB60733E324B94878">
    <w:name w:val="FF30EBA31E9442BEB60733E324B94878"/>
  </w:style>
  <w:style w:type="paragraph" w:customStyle="1" w:styleId="AE46D1574D78434583B2AAED2791C157">
    <w:name w:val="AE46D1574D78434583B2AAED2791C157"/>
  </w:style>
  <w:style w:type="paragraph" w:customStyle="1" w:styleId="C7B30DDF205345979C38B7FD28242323">
    <w:name w:val="C7B30DDF205345979C38B7FD28242323"/>
  </w:style>
  <w:style w:type="paragraph" w:customStyle="1" w:styleId="6EBEB1E999D349C180E0A6206AF6758C">
    <w:name w:val="6EBEB1E999D349C180E0A6206AF6758C"/>
  </w:style>
  <w:style w:type="paragraph" w:customStyle="1" w:styleId="18016C66AC2440009E118E8628C771F5">
    <w:name w:val="18016C66AC2440009E118E8628C771F5"/>
  </w:style>
  <w:style w:type="paragraph" w:customStyle="1" w:styleId="C762D80808014E59937455C3E0782E7E">
    <w:name w:val="C762D80808014E59937455C3E0782E7E"/>
  </w:style>
  <w:style w:type="paragraph" w:customStyle="1" w:styleId="0A8279597C30415282CE0F2B48E4093A">
    <w:name w:val="0A8279597C30415282CE0F2B48E4093A"/>
  </w:style>
  <w:style w:type="paragraph" w:customStyle="1" w:styleId="7EFDA1E816214D01ACF879357A86102F">
    <w:name w:val="7EFDA1E816214D01ACF879357A86102F"/>
  </w:style>
  <w:style w:type="paragraph" w:customStyle="1" w:styleId="5086AAEDC91F4A8DA8A4F0536DEAE708">
    <w:name w:val="5086AAEDC91F4A8DA8A4F0536DEAE708"/>
  </w:style>
  <w:style w:type="paragraph" w:customStyle="1" w:styleId="BAAC337BD4E04562B09AC5BFCBF5E1F2">
    <w:name w:val="BAAC337BD4E04562B09AC5BFCBF5E1F2"/>
  </w:style>
  <w:style w:type="paragraph" w:customStyle="1" w:styleId="FA944908FC194D84B28441E88D4EAA38">
    <w:name w:val="FA944908FC194D84B28441E88D4EAA38"/>
  </w:style>
  <w:style w:type="paragraph" w:customStyle="1" w:styleId="311A258BAF6746128728EA207CAD006E">
    <w:name w:val="311A258BAF6746128728EA207CAD006E"/>
  </w:style>
  <w:style w:type="paragraph" w:customStyle="1" w:styleId="4EEC7A528FCC4927891EF93478E52247">
    <w:name w:val="4EEC7A528FCC4927891EF93478E52247"/>
  </w:style>
  <w:style w:type="paragraph" w:customStyle="1" w:styleId="F30449E5F02D4B66AF3D53BC842B525C">
    <w:name w:val="F30449E5F02D4B66AF3D53BC842B525C"/>
  </w:style>
  <w:style w:type="paragraph" w:customStyle="1" w:styleId="E5AD98C8F28A44389494585611A1D0D9">
    <w:name w:val="E5AD98C8F28A44389494585611A1D0D9"/>
  </w:style>
  <w:style w:type="paragraph" w:customStyle="1" w:styleId="0B222D782C054737A57FC599D796DF83">
    <w:name w:val="0B222D782C054737A57FC599D796DF83"/>
  </w:style>
  <w:style w:type="paragraph" w:customStyle="1" w:styleId="13903259FC964C68A0EE5552062AA2E5">
    <w:name w:val="13903259FC964C68A0EE5552062AA2E5"/>
  </w:style>
  <w:style w:type="paragraph" w:customStyle="1" w:styleId="CF22F1E522D44607BA33BC6D4E445F2F">
    <w:name w:val="CF22F1E522D44607BA33BC6D4E445F2F"/>
  </w:style>
  <w:style w:type="paragraph" w:customStyle="1" w:styleId="39733543C76F414BA950253178DDE08E">
    <w:name w:val="39733543C76F414BA950253178DDE08E"/>
  </w:style>
  <w:style w:type="paragraph" w:customStyle="1" w:styleId="1744FC13E42747AAB34EA5D1A8DD045A">
    <w:name w:val="1744FC13E42747AAB34EA5D1A8DD045A"/>
  </w:style>
  <w:style w:type="paragraph" w:customStyle="1" w:styleId="4D27D957EC13433CB9D6D971F17B3A24">
    <w:name w:val="4D27D957EC13433CB9D6D971F17B3A24"/>
  </w:style>
  <w:style w:type="paragraph" w:customStyle="1" w:styleId="5BC8E9596364456EA66AF1E5C160250D">
    <w:name w:val="5BC8E9596364456EA66AF1E5C160250D"/>
  </w:style>
  <w:style w:type="paragraph" w:customStyle="1" w:styleId="6494DD78C8CC4CCD90A090C909E608E5">
    <w:name w:val="6494DD78C8CC4CCD90A090C909E608E5"/>
  </w:style>
  <w:style w:type="paragraph" w:customStyle="1" w:styleId="83F5859A51384F47A6B36C4E91C383C7">
    <w:name w:val="83F5859A51384F47A6B36C4E91C383C7"/>
  </w:style>
  <w:style w:type="paragraph" w:customStyle="1" w:styleId="86FFB650EE76448E8C23E1278485D0E3">
    <w:name w:val="86FFB650EE76448E8C23E1278485D0E3"/>
  </w:style>
  <w:style w:type="paragraph" w:customStyle="1" w:styleId="DF02BE2489344890A2AB90E9A0DF64F7">
    <w:name w:val="DF02BE2489344890A2AB90E9A0DF64F7"/>
  </w:style>
  <w:style w:type="paragraph" w:customStyle="1" w:styleId="B7D23F5E54DD41B080622ED5B01805F7">
    <w:name w:val="B7D23F5E54DD41B080622ED5B01805F7"/>
    <w:rsid w:val="002F2EC2"/>
  </w:style>
  <w:style w:type="paragraph" w:customStyle="1" w:styleId="4C3BB28EEA694DF2B74C23982AA0F9D8">
    <w:name w:val="4C3BB28EEA694DF2B74C23982AA0F9D8"/>
    <w:rsid w:val="002F2EC2"/>
  </w:style>
  <w:style w:type="paragraph" w:customStyle="1" w:styleId="0326E88B8E4845CF9FF0EA6FD32941E1">
    <w:name w:val="0326E88B8E4845CF9FF0EA6FD32941E1"/>
    <w:rsid w:val="002F2EC2"/>
  </w:style>
  <w:style w:type="paragraph" w:customStyle="1" w:styleId="7C6DBDAABBBE46608D3BA1A37E008EDC">
    <w:name w:val="7C6DBDAABBBE46608D3BA1A37E008EDC"/>
    <w:rsid w:val="002F2EC2"/>
  </w:style>
  <w:style w:type="paragraph" w:customStyle="1" w:styleId="A097D876403C4CC1BCD4418811817E94">
    <w:name w:val="A097D876403C4CC1BCD4418811817E94"/>
    <w:rsid w:val="002F2EC2"/>
  </w:style>
  <w:style w:type="paragraph" w:customStyle="1" w:styleId="7C068D0A16894ACBB1905BDD2488A931">
    <w:name w:val="7C068D0A16894ACBB1905BDD2488A931"/>
    <w:rsid w:val="002F2EC2"/>
  </w:style>
  <w:style w:type="paragraph" w:customStyle="1" w:styleId="51F1FA3347274956996505C253925DF3">
    <w:name w:val="51F1FA3347274956996505C253925DF3"/>
    <w:rsid w:val="002F2EC2"/>
  </w:style>
  <w:style w:type="paragraph" w:customStyle="1" w:styleId="5B0981B24F914925A9A9B0A51E66C5C3">
    <w:name w:val="5B0981B24F914925A9A9B0A51E66C5C3"/>
    <w:rsid w:val="002F2EC2"/>
  </w:style>
  <w:style w:type="paragraph" w:customStyle="1" w:styleId="4CDD64FA5C3442B1B288B581E776A21C">
    <w:name w:val="4CDD64FA5C3442B1B288B581E776A21C"/>
    <w:rsid w:val="002F2EC2"/>
  </w:style>
  <w:style w:type="paragraph" w:customStyle="1" w:styleId="D518D31B6A0D49A0922D6B742EC5CD63">
    <w:name w:val="D518D31B6A0D49A0922D6B742EC5CD63"/>
    <w:rsid w:val="002F2EC2"/>
  </w:style>
  <w:style w:type="paragraph" w:customStyle="1" w:styleId="08239175702140D0B04359B66A27C6BC">
    <w:name w:val="08239175702140D0B04359B66A27C6BC"/>
    <w:rsid w:val="002F2EC2"/>
  </w:style>
  <w:style w:type="paragraph" w:customStyle="1" w:styleId="7850763424A74DD99FA2DA2643E3F0B7">
    <w:name w:val="7850763424A74DD99FA2DA2643E3F0B7"/>
    <w:rsid w:val="002F2EC2"/>
  </w:style>
  <w:style w:type="paragraph" w:customStyle="1" w:styleId="DDE8E004E57545BF9BA81B91B22CBE11">
    <w:name w:val="DDE8E004E57545BF9BA81B91B22CBE11"/>
    <w:rsid w:val="002F2EC2"/>
  </w:style>
  <w:style w:type="paragraph" w:customStyle="1" w:styleId="C29F0BC99873498EA53C6E8859BA5E6B">
    <w:name w:val="C29F0BC99873498EA53C6E8859BA5E6B"/>
    <w:rsid w:val="002F2EC2"/>
  </w:style>
  <w:style w:type="paragraph" w:customStyle="1" w:styleId="DC57403635E04F72B80AB106ADFB2C15">
    <w:name w:val="DC57403635E04F72B80AB106ADFB2C15"/>
    <w:rsid w:val="002F2EC2"/>
  </w:style>
  <w:style w:type="paragraph" w:customStyle="1" w:styleId="2CF181C1EDFC422789776935227EA2FD">
    <w:name w:val="2CF181C1EDFC422789776935227EA2FD"/>
    <w:rsid w:val="002F2EC2"/>
  </w:style>
  <w:style w:type="paragraph" w:customStyle="1" w:styleId="C94B707D494B4BF7A90999B49249AD88">
    <w:name w:val="C94B707D494B4BF7A90999B49249AD88"/>
    <w:rsid w:val="002F2EC2"/>
  </w:style>
  <w:style w:type="paragraph" w:customStyle="1" w:styleId="B469E16F0D154F9AAE2A3AB6A7E456F4">
    <w:name w:val="B469E16F0D154F9AAE2A3AB6A7E456F4"/>
    <w:rsid w:val="002F2EC2"/>
  </w:style>
  <w:style w:type="paragraph" w:customStyle="1" w:styleId="204EA684381C4E4180A6DD6B71122A10">
    <w:name w:val="204EA684381C4E4180A6DD6B71122A10"/>
    <w:rsid w:val="002F2EC2"/>
  </w:style>
  <w:style w:type="paragraph" w:customStyle="1" w:styleId="CBC40D51CA9347B0BEE0CC5C9F2580BC">
    <w:name w:val="CBC40D51CA9347B0BEE0CC5C9F2580BC"/>
    <w:rsid w:val="002F2EC2"/>
  </w:style>
  <w:style w:type="paragraph" w:customStyle="1" w:styleId="7774341FF186422EB0A61302F3A73600">
    <w:name w:val="7774341FF186422EB0A61302F3A73600"/>
    <w:rsid w:val="002F2EC2"/>
  </w:style>
  <w:style w:type="paragraph" w:customStyle="1" w:styleId="022BE6AEC8034E268B856478F6FA7587">
    <w:name w:val="022BE6AEC8034E268B856478F6FA7587"/>
    <w:rsid w:val="002F2EC2"/>
  </w:style>
  <w:style w:type="paragraph" w:customStyle="1" w:styleId="5A6EBE45E6F04D35B0E2768A38061DB7">
    <w:name w:val="5A6EBE45E6F04D35B0E2768A38061DB7"/>
    <w:rsid w:val="002F2EC2"/>
  </w:style>
  <w:style w:type="paragraph" w:customStyle="1" w:styleId="FC93224EEAA54370B6541F4C59F23282">
    <w:name w:val="FC93224EEAA54370B6541F4C59F23282"/>
    <w:rsid w:val="002F2EC2"/>
  </w:style>
  <w:style w:type="paragraph" w:customStyle="1" w:styleId="BE96B4877DA0430DA7A36A44AA6192B0">
    <w:name w:val="BE96B4877DA0430DA7A36A44AA6192B0"/>
    <w:rsid w:val="002F2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Meerut, Uttar Pradesh, India</CompanyAddress>
  <CompanyPhone>+91-9458023655</CompanyPhone>
  <CompanyFax/>
  <CompanyEmail>prateekn332@gmail.com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116791-8817-41E4-B5ED-4ECCB7CD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Prateek Parashar</dc:creator>
  <cp:keywords>linkedin.com/in/parashar-prateek</cp:keywords>
  <cp:lastModifiedBy>prateek</cp:lastModifiedBy>
  <cp:revision>19</cp:revision>
  <cp:lastPrinted>2020-08-18T16:54:00Z</cp:lastPrinted>
  <dcterms:created xsi:type="dcterms:W3CDTF">2020-07-29T11:31:00Z</dcterms:created>
  <dcterms:modified xsi:type="dcterms:W3CDTF">2020-09-25T07:08:00Z</dcterms:modified>
  <cp:version/>
</cp:coreProperties>
</file>